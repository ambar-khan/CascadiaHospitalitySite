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E770" w14:textId="5ED501F4" w:rsidR="007878F7" w:rsidRDefault="000A133F">
      <w:pPr>
        <w:pStyle w:val="Heading1"/>
      </w:pPr>
      <w:r>
        <w:t>Cascadia Hospitality - Website</w:t>
      </w:r>
    </w:p>
    <w:p w14:paraId="5FB16D24" w14:textId="79FBF0AB" w:rsidR="007878F7" w:rsidRDefault="000A133F" w:rsidP="000A133F">
      <w:pPr>
        <w:pStyle w:val="ListBullet"/>
      </w:pPr>
      <w:r>
        <w:t>Home Page</w:t>
      </w:r>
    </w:p>
    <w:p w14:paraId="356E00DD" w14:textId="4995970B" w:rsidR="000A133F" w:rsidRDefault="000A133F" w:rsidP="000A133F">
      <w:pPr>
        <w:pStyle w:val="ListBullet"/>
        <w:numPr>
          <w:ilvl w:val="1"/>
          <w:numId w:val="3"/>
        </w:numPr>
      </w:pPr>
      <w:r>
        <w:t>Large image at top</w:t>
      </w:r>
    </w:p>
    <w:p w14:paraId="665656B6" w14:textId="0AD0561E" w:rsidR="000A133F" w:rsidRDefault="000A133F" w:rsidP="000A133F">
      <w:pPr>
        <w:pStyle w:val="ListBullet"/>
        <w:numPr>
          <w:ilvl w:val="1"/>
          <w:numId w:val="3"/>
        </w:numPr>
      </w:pPr>
      <w:r>
        <w:t>Caption</w:t>
      </w:r>
    </w:p>
    <w:p w14:paraId="75847D8F" w14:textId="32A58C79" w:rsidR="000A133F" w:rsidRDefault="000A133F" w:rsidP="000A133F">
      <w:pPr>
        <w:pStyle w:val="ListBullet"/>
        <w:numPr>
          <w:ilvl w:val="1"/>
          <w:numId w:val="3"/>
        </w:numPr>
      </w:pPr>
      <w:r>
        <w:t>About Us</w:t>
      </w:r>
    </w:p>
    <w:p w14:paraId="140ABFBF" w14:textId="6BB5E54E" w:rsidR="000A133F" w:rsidRDefault="000A133F" w:rsidP="000A133F">
      <w:pPr>
        <w:pStyle w:val="ListBullet"/>
        <w:numPr>
          <w:ilvl w:val="1"/>
          <w:numId w:val="3"/>
        </w:numPr>
      </w:pPr>
      <w:r>
        <w:t>Large Image at Bottom with Contact Us Button</w:t>
      </w:r>
    </w:p>
    <w:p w14:paraId="6850FB9C" w14:textId="16B7DAC9" w:rsidR="000A133F" w:rsidRDefault="000A133F" w:rsidP="000A133F">
      <w:pPr>
        <w:pStyle w:val="ListBullet"/>
      </w:pPr>
      <w:r>
        <w:t xml:space="preserve">About Us – </w:t>
      </w:r>
    </w:p>
    <w:p w14:paraId="30DA0D4E" w14:textId="62E17DEF" w:rsidR="000A133F" w:rsidRDefault="000A133F" w:rsidP="000A133F">
      <w:pPr>
        <w:pStyle w:val="ListBullet"/>
        <w:numPr>
          <w:ilvl w:val="1"/>
          <w:numId w:val="3"/>
        </w:numPr>
      </w:pPr>
      <w:r>
        <w:t>About company on the Home Page</w:t>
      </w:r>
    </w:p>
    <w:p w14:paraId="7FA931DB" w14:textId="113A910F" w:rsidR="000A133F" w:rsidRDefault="00862D09" w:rsidP="000A133F">
      <w:pPr>
        <w:pStyle w:val="ListBullet"/>
      </w:pPr>
      <w:r>
        <w:t>The</w:t>
      </w:r>
      <w:r w:rsidR="000A133F">
        <w:t xml:space="preserve"> Team</w:t>
      </w:r>
    </w:p>
    <w:p w14:paraId="278175E2" w14:textId="180FCD3D" w:rsidR="00862D09" w:rsidRDefault="00862D09" w:rsidP="00862D09">
      <w:pPr>
        <w:pStyle w:val="ListBullet"/>
      </w:pPr>
      <w:r>
        <w:t>What We Offer - Separate Rout</w:t>
      </w:r>
      <w:r>
        <w:t>e</w:t>
      </w:r>
    </w:p>
    <w:p w14:paraId="3EA2B9EB" w14:textId="77777777" w:rsidR="000A133F" w:rsidRDefault="000A133F" w:rsidP="000A133F">
      <w:pPr>
        <w:pStyle w:val="ListBullet"/>
      </w:pPr>
      <w:r>
        <w:t xml:space="preserve">Contact Us – </w:t>
      </w:r>
    </w:p>
    <w:p w14:paraId="5EF600F9" w14:textId="3C2AE37D" w:rsidR="000A133F" w:rsidRDefault="000A133F" w:rsidP="000A133F">
      <w:pPr>
        <w:pStyle w:val="ListBullet"/>
        <w:numPr>
          <w:ilvl w:val="1"/>
          <w:numId w:val="3"/>
        </w:numPr>
      </w:pPr>
      <w:r>
        <w:t>Separate Route</w:t>
      </w:r>
    </w:p>
    <w:p w14:paraId="5465F984" w14:textId="6A7CE2AA" w:rsidR="000A133F" w:rsidRDefault="000A133F" w:rsidP="000A133F">
      <w:pPr>
        <w:pStyle w:val="ListBullet"/>
        <w:numPr>
          <w:ilvl w:val="1"/>
          <w:numId w:val="3"/>
        </w:numPr>
      </w:pPr>
      <w:r>
        <w:t>Form to Contact</w:t>
      </w:r>
    </w:p>
    <w:p w14:paraId="54107876" w14:textId="3556E7ED" w:rsidR="000A133F" w:rsidRDefault="000A133F" w:rsidP="000A133F">
      <w:pPr>
        <w:pStyle w:val="ListBullet"/>
        <w:numPr>
          <w:ilvl w:val="2"/>
          <w:numId w:val="3"/>
        </w:numPr>
      </w:pPr>
      <w:r>
        <w:t>Name of Person</w:t>
      </w:r>
    </w:p>
    <w:p w14:paraId="620C44E4" w14:textId="68989F57" w:rsidR="000A133F" w:rsidRDefault="000A133F" w:rsidP="000A133F">
      <w:pPr>
        <w:pStyle w:val="ListBullet"/>
        <w:numPr>
          <w:ilvl w:val="2"/>
          <w:numId w:val="3"/>
        </w:numPr>
      </w:pPr>
      <w:r>
        <w:t>Email</w:t>
      </w:r>
    </w:p>
    <w:p w14:paraId="4225BF3F" w14:textId="77E7C133" w:rsidR="000A133F" w:rsidRDefault="000A133F" w:rsidP="000A133F">
      <w:pPr>
        <w:pStyle w:val="ListBullet"/>
        <w:numPr>
          <w:ilvl w:val="2"/>
          <w:numId w:val="3"/>
        </w:numPr>
      </w:pPr>
      <w:r>
        <w:t>Subject</w:t>
      </w:r>
    </w:p>
    <w:p w14:paraId="1238DF76" w14:textId="324B969E" w:rsidR="000A133F" w:rsidRDefault="000A133F" w:rsidP="000A133F">
      <w:pPr>
        <w:pStyle w:val="ListBullet"/>
        <w:numPr>
          <w:ilvl w:val="2"/>
          <w:numId w:val="3"/>
        </w:numPr>
      </w:pPr>
      <w:r>
        <w:t>Message box</w:t>
      </w:r>
    </w:p>
    <w:p w14:paraId="18DDF967" w14:textId="2A216F85" w:rsidR="000A133F" w:rsidRDefault="000A133F" w:rsidP="000A133F">
      <w:pPr>
        <w:pStyle w:val="ListBullet"/>
        <w:numPr>
          <w:ilvl w:val="1"/>
          <w:numId w:val="3"/>
        </w:numPr>
      </w:pPr>
      <w:r>
        <w:t>Contact information includes:</w:t>
      </w:r>
    </w:p>
    <w:p w14:paraId="5FC010F7" w14:textId="62FEB68D" w:rsidR="000A133F" w:rsidRDefault="000A133F" w:rsidP="000A133F">
      <w:pPr>
        <w:pStyle w:val="ListBullet"/>
        <w:numPr>
          <w:ilvl w:val="2"/>
          <w:numId w:val="3"/>
        </w:numPr>
      </w:pPr>
      <w:r>
        <w:t>Email</w:t>
      </w:r>
    </w:p>
    <w:p w14:paraId="18BFE226" w14:textId="6931DC0F" w:rsidR="000A133F" w:rsidRDefault="000A133F" w:rsidP="000A133F">
      <w:pPr>
        <w:pStyle w:val="ListBullet"/>
        <w:numPr>
          <w:ilvl w:val="2"/>
          <w:numId w:val="3"/>
        </w:numPr>
      </w:pPr>
      <w:r>
        <w:t>Phone number</w:t>
      </w:r>
    </w:p>
    <w:p w14:paraId="39F56CE2" w14:textId="175EDF43" w:rsidR="000A133F" w:rsidRDefault="000A133F" w:rsidP="000A133F">
      <w:pPr>
        <w:pStyle w:val="ListBullet"/>
        <w:numPr>
          <w:ilvl w:val="0"/>
          <w:numId w:val="0"/>
        </w:numPr>
        <w:ind w:left="432" w:hanging="432"/>
      </w:pPr>
    </w:p>
    <w:p w14:paraId="2DA7D9EB" w14:textId="005F3A2E" w:rsidR="000A133F" w:rsidRDefault="000A133F" w:rsidP="000A133F">
      <w:pPr>
        <w:pStyle w:val="ListBullet"/>
        <w:numPr>
          <w:ilvl w:val="0"/>
          <w:numId w:val="0"/>
        </w:numPr>
        <w:ind w:left="432" w:hanging="432"/>
      </w:pPr>
      <w:r>
        <w:t>Things I need from Client:</w:t>
      </w:r>
    </w:p>
    <w:p w14:paraId="6047AE02" w14:textId="22504029" w:rsidR="000A133F" w:rsidRDefault="000A133F" w:rsidP="000A133F">
      <w:pPr>
        <w:pStyle w:val="ListBullet"/>
        <w:numPr>
          <w:ilvl w:val="0"/>
          <w:numId w:val="5"/>
        </w:numPr>
      </w:pPr>
      <w:r>
        <w:t>Photo</w:t>
      </w:r>
      <w:r w:rsidR="00862D09">
        <w:t>s of Team</w:t>
      </w:r>
    </w:p>
    <w:p w14:paraId="5D3137DF" w14:textId="1F476AA0" w:rsidR="00862D09" w:rsidRDefault="00862D09" w:rsidP="00862D09">
      <w:pPr>
        <w:pStyle w:val="ListBullet"/>
        <w:numPr>
          <w:ilvl w:val="0"/>
          <w:numId w:val="5"/>
        </w:numPr>
      </w:pPr>
      <w:r>
        <w:lastRenderedPageBreak/>
        <w:t>Photos for Website</w:t>
      </w:r>
    </w:p>
    <w:p w14:paraId="0D35F142" w14:textId="552C6126" w:rsidR="00862D09" w:rsidRDefault="00862D09" w:rsidP="00862D09">
      <w:pPr>
        <w:pStyle w:val="ListBullet"/>
        <w:numPr>
          <w:ilvl w:val="1"/>
          <w:numId w:val="5"/>
        </w:numPr>
      </w:pPr>
      <w:r>
        <w:t>Inspiration: Cascadia</w:t>
      </w:r>
    </w:p>
    <w:p w14:paraId="2297D828" w14:textId="7B182091" w:rsidR="00862D09" w:rsidRDefault="00862D09" w:rsidP="00862D09">
      <w:pPr>
        <w:pStyle w:val="ListBullet"/>
        <w:numPr>
          <w:ilvl w:val="0"/>
          <w:numId w:val="5"/>
        </w:numPr>
      </w:pPr>
      <w:r>
        <w:t>Write-up on the company for About us</w:t>
      </w:r>
    </w:p>
    <w:p w14:paraId="67A66032" w14:textId="320914B2" w:rsidR="00862D09" w:rsidRDefault="00862D09" w:rsidP="00862D09">
      <w:pPr>
        <w:pStyle w:val="ListBullet"/>
        <w:numPr>
          <w:ilvl w:val="0"/>
          <w:numId w:val="5"/>
        </w:numPr>
      </w:pPr>
      <w:r>
        <w:t>Writeups on Team for Meet the Team</w:t>
      </w:r>
    </w:p>
    <w:p w14:paraId="216BCFC0" w14:textId="0EDBA76C" w:rsidR="00862D09" w:rsidRDefault="00862D09" w:rsidP="00862D09">
      <w:pPr>
        <w:pStyle w:val="ListBullet"/>
        <w:numPr>
          <w:ilvl w:val="0"/>
          <w:numId w:val="5"/>
        </w:numPr>
      </w:pPr>
      <w:r>
        <w:t>Writeup on What we offer</w:t>
      </w:r>
    </w:p>
    <w:p w14:paraId="1BB28BD7" w14:textId="2BAB7406" w:rsidR="00862D09" w:rsidRDefault="00862D09" w:rsidP="00862D09">
      <w:pPr>
        <w:pStyle w:val="ListBullet"/>
        <w:numPr>
          <w:ilvl w:val="0"/>
          <w:numId w:val="0"/>
        </w:numPr>
        <w:ind w:left="432" w:hanging="432"/>
      </w:pPr>
    </w:p>
    <w:p w14:paraId="6B8ED781" w14:textId="38642C61" w:rsidR="00862D09" w:rsidRDefault="00862D09" w:rsidP="00862D09">
      <w:pPr>
        <w:pStyle w:val="ListBullet"/>
        <w:numPr>
          <w:ilvl w:val="0"/>
          <w:numId w:val="0"/>
        </w:numPr>
        <w:ind w:left="432" w:hanging="432"/>
      </w:pPr>
      <w:r>
        <w:t>Vimeo account to host videos for website design</w:t>
      </w:r>
    </w:p>
    <w:p w14:paraId="76075209" w14:textId="3D2900B4" w:rsidR="00862D09" w:rsidRDefault="00862D09" w:rsidP="00862D09">
      <w:pPr>
        <w:pStyle w:val="ListBullet"/>
        <w:numPr>
          <w:ilvl w:val="0"/>
          <w:numId w:val="0"/>
        </w:numPr>
        <w:ind w:left="432" w:hanging="432"/>
      </w:pPr>
      <w:r>
        <w:t>HTML5UP</w:t>
      </w:r>
      <w:r w:rsidR="00502C66">
        <w:t xml:space="preserve"> </w:t>
      </w:r>
    </w:p>
    <w:p w14:paraId="690CCD02" w14:textId="74B637B4" w:rsidR="00502C66" w:rsidRDefault="00502C66" w:rsidP="00502C66">
      <w:pPr>
        <w:pStyle w:val="ListBullet"/>
        <w:numPr>
          <w:ilvl w:val="0"/>
          <w:numId w:val="5"/>
        </w:numPr>
      </w:pPr>
      <w:r>
        <w:t>Dimension</w:t>
      </w:r>
    </w:p>
    <w:p w14:paraId="0D83D8B9" w14:textId="3A8B9EC9" w:rsidR="00502C66" w:rsidRDefault="00502C66" w:rsidP="00502C66">
      <w:pPr>
        <w:pStyle w:val="ListBullet"/>
        <w:numPr>
          <w:ilvl w:val="0"/>
          <w:numId w:val="5"/>
        </w:numPr>
      </w:pPr>
      <w:r>
        <w:t>Twenty</w:t>
      </w:r>
    </w:p>
    <w:p w14:paraId="195757E5" w14:textId="4909FB7A" w:rsidR="00502C66" w:rsidRDefault="00502C66" w:rsidP="00502C66">
      <w:pPr>
        <w:pStyle w:val="ListBullet"/>
        <w:numPr>
          <w:ilvl w:val="0"/>
          <w:numId w:val="5"/>
        </w:numPr>
      </w:pPr>
      <w:r>
        <w:t>Overflow</w:t>
      </w:r>
    </w:p>
    <w:p w14:paraId="34B4EE19" w14:textId="0A75B507" w:rsidR="007878F7" w:rsidRDefault="007878F7">
      <w:pPr>
        <w:pStyle w:val="Heading2"/>
      </w:pPr>
    </w:p>
    <w:sectPr w:rsidR="007878F7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50DB3" w14:textId="77777777" w:rsidR="00EB03AB" w:rsidRDefault="00EB03AB">
      <w:r>
        <w:separator/>
      </w:r>
    </w:p>
    <w:p w14:paraId="112B577C" w14:textId="77777777" w:rsidR="00EB03AB" w:rsidRDefault="00EB03AB"/>
  </w:endnote>
  <w:endnote w:type="continuationSeparator" w:id="0">
    <w:p w14:paraId="7CEF032B" w14:textId="77777777" w:rsidR="00EB03AB" w:rsidRDefault="00EB03AB">
      <w:r>
        <w:continuationSeparator/>
      </w:r>
    </w:p>
    <w:p w14:paraId="78598200" w14:textId="77777777" w:rsidR="00EB03AB" w:rsidRDefault="00EB03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C0AAB" w14:textId="77777777" w:rsidR="007878F7" w:rsidRDefault="00EB03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F7EFD" w14:textId="77777777" w:rsidR="00EB03AB" w:rsidRDefault="00EB03AB">
      <w:r>
        <w:separator/>
      </w:r>
    </w:p>
    <w:p w14:paraId="6D17AACA" w14:textId="77777777" w:rsidR="00EB03AB" w:rsidRDefault="00EB03AB"/>
  </w:footnote>
  <w:footnote w:type="continuationSeparator" w:id="0">
    <w:p w14:paraId="5B8EDE7B" w14:textId="77777777" w:rsidR="00EB03AB" w:rsidRDefault="00EB03AB">
      <w:r>
        <w:continuationSeparator/>
      </w:r>
    </w:p>
    <w:p w14:paraId="12F9F5A5" w14:textId="77777777" w:rsidR="00EB03AB" w:rsidRDefault="00EB03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A75CC"/>
    <w:multiLevelType w:val="hybridMultilevel"/>
    <w:tmpl w:val="C72EDCFC"/>
    <w:lvl w:ilvl="0" w:tplc="AC1EB134">
      <w:numFmt w:val="bullet"/>
      <w:lvlText w:val="-"/>
      <w:lvlJc w:val="left"/>
      <w:pPr>
        <w:ind w:left="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3F"/>
    <w:rsid w:val="000A133F"/>
    <w:rsid w:val="00502C66"/>
    <w:rsid w:val="007878F7"/>
    <w:rsid w:val="00862D09"/>
    <w:rsid w:val="00EB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3E21C"/>
  <w15:chartTrackingRefBased/>
  <w15:docId w15:val="{9E80B0CF-A31E-2949-9ACE-1B5E443D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barkhan/Library/Containers/com.microsoft.Word/Data/Library/Application%20Support/Microsoft/Office/16.0/DTS/en-US%7b440CAC27-16AC-0B4D-9461-3A97AC4195E7%7d/%7b8BFEACF8-15E2-4F45-BB3D-ABEBB4273797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12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2021-01-20T04:40:00Z</dcterms:created>
  <dcterms:modified xsi:type="dcterms:W3CDTF">2021-01-20T05:20:00Z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